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3C01F6">
        <w:t>UC01</w:t>
      </w:r>
    </w:p>
    <w:p w:rsidR="004B1997" w:rsidRDefault="004B1997" w:rsidP="004C09C6">
      <w:pPr>
        <w:pStyle w:val="EPP-Seonivel1"/>
      </w:pPr>
      <w:r>
        <w:t xml:space="preserve">número da historia: </w:t>
      </w:r>
      <w:r w:rsidR="004C09C6">
        <w:t>01</w:t>
      </w:r>
    </w:p>
    <w:p w:rsidR="00AF2C6E" w:rsidRDefault="00AF2C6E" w:rsidP="00AF2C6E">
      <w:pPr>
        <w:pStyle w:val="EPP-Seonivel1"/>
      </w:pPr>
      <w:r>
        <w:t>estimativa:</w:t>
      </w:r>
      <w:r w:rsidR="004C09C6">
        <w:t xml:space="preserve"> N/A</w:t>
      </w:r>
      <w:bookmarkStart w:id="1" w:name="_GoBack"/>
      <w:bookmarkEnd w:id="1"/>
      <w:r>
        <w:t xml:space="preserve"> </w:t>
      </w:r>
    </w:p>
    <w:p w:rsidR="003C01F6" w:rsidRDefault="00375F64" w:rsidP="003C01F6">
      <w:pPr>
        <w:pStyle w:val="EPP-Seonivel1"/>
      </w:pPr>
      <w:r>
        <w:t>Descrição</w:t>
      </w:r>
      <w:bookmarkEnd w:id="0"/>
      <w:r w:rsidR="004B1997">
        <w:t xml:space="preserve"> da historia</w:t>
      </w:r>
      <w:bookmarkStart w:id="2" w:name="_Toc464633894"/>
    </w:p>
    <w:p w:rsidR="003C01F6" w:rsidRPr="003C01F6" w:rsidRDefault="003C01F6" w:rsidP="003C01F6">
      <w:r>
        <w:t xml:space="preserve">Como um administrador do sistema, eu quero gerar um relatório de quem está </w:t>
      </w:r>
      <w:proofErr w:type="spellStart"/>
      <w:r>
        <w:t>logado</w:t>
      </w:r>
      <w:proofErr w:type="spellEnd"/>
      <w:r>
        <w:t xml:space="preserve"> no exato instante em que eu acessar a plataforma, para que eu possa compreender o real uso dos usuários sobre a mesma.</w:t>
      </w:r>
    </w:p>
    <w:p w:rsidR="00016CF6" w:rsidRDefault="004B1997" w:rsidP="00016CF6">
      <w:pPr>
        <w:pStyle w:val="EPP-Seonivel1"/>
      </w:pPr>
      <w:bookmarkStart w:id="3" w:name="_Toc464633895"/>
      <w:bookmarkEnd w:id="2"/>
      <w:r>
        <w:t>TESTES DE ACEITAÇÃO</w:t>
      </w:r>
      <w:bookmarkEnd w:id="3"/>
    </w:p>
    <w:p w:rsidR="00016CF6" w:rsidRDefault="00016CF6" w:rsidP="00016CF6">
      <w:pPr>
        <w:pStyle w:val="EPP-Comentario"/>
      </w:pPr>
    </w:p>
    <w:p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 w:rsidR="003911C5">
        <w:t>: Usuário estar logado como administrador</w:t>
      </w:r>
    </w:p>
    <w:p w:rsidR="00016CF6" w:rsidRDefault="00016CF6" w:rsidP="00016CF6">
      <w:pPr>
        <w:pStyle w:val="EPP-Cabealho"/>
        <w:jc w:val="left"/>
      </w:pPr>
    </w:p>
    <w:p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6"/>
        <w:gridCol w:w="3758"/>
        <w:gridCol w:w="2407"/>
        <w:gridCol w:w="2397"/>
      </w:tblGrid>
      <w:tr w:rsidR="00016CF6" w:rsidRPr="00016CF6" w:rsidTr="002343C7">
        <w:tc>
          <w:tcPr>
            <w:tcW w:w="1066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58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07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7" w:type="dxa"/>
          </w:tcPr>
          <w:p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2343C7" w:rsidTr="002343C7">
        <w:tc>
          <w:tcPr>
            <w:tcW w:w="1066" w:type="dxa"/>
          </w:tcPr>
          <w:p w:rsidR="002343C7" w:rsidRPr="002343C7" w:rsidRDefault="002343C7" w:rsidP="002343C7">
            <w:pPr>
              <w:pStyle w:val="EPP-Cabealho"/>
              <w:jc w:val="left"/>
            </w:pPr>
            <w:r w:rsidRPr="002343C7">
              <w:t>01</w:t>
            </w:r>
          </w:p>
        </w:tc>
        <w:tc>
          <w:tcPr>
            <w:tcW w:w="3758" w:type="dxa"/>
          </w:tcPr>
          <w:p w:rsidR="002343C7" w:rsidRPr="002343C7" w:rsidRDefault="002343C7" w:rsidP="002343C7">
            <w:pPr>
              <w:pStyle w:val="EPP-Cabealho"/>
              <w:jc w:val="left"/>
            </w:pPr>
            <w:r w:rsidRPr="002343C7">
              <w:t>Direcionamento de página</w:t>
            </w:r>
          </w:p>
        </w:tc>
        <w:tc>
          <w:tcPr>
            <w:tcW w:w="2407" w:type="dxa"/>
          </w:tcPr>
          <w:p w:rsidR="002343C7" w:rsidRPr="002343C7" w:rsidRDefault="002343C7" w:rsidP="002343C7">
            <w:pPr>
              <w:pStyle w:val="EPP-Cabealho"/>
              <w:jc w:val="left"/>
            </w:pPr>
            <w:r w:rsidRPr="002343C7">
              <w:t>Selecionar a opção “Usuários Logados” no menu do sistema.</w:t>
            </w:r>
          </w:p>
        </w:tc>
        <w:tc>
          <w:tcPr>
            <w:tcW w:w="2397" w:type="dxa"/>
          </w:tcPr>
          <w:p w:rsidR="002343C7" w:rsidRPr="002343C7" w:rsidRDefault="002343C7" w:rsidP="002343C7">
            <w:pPr>
              <w:pStyle w:val="EPP-Cabealho"/>
              <w:jc w:val="left"/>
            </w:pPr>
            <w:r w:rsidRPr="002343C7">
              <w:t>Direcionamento para a página de relatório sobre Usuários Logados.</w:t>
            </w:r>
          </w:p>
        </w:tc>
      </w:tr>
      <w:tr w:rsidR="002343C7" w:rsidTr="002343C7">
        <w:tc>
          <w:tcPr>
            <w:tcW w:w="1066" w:type="dxa"/>
          </w:tcPr>
          <w:p w:rsidR="002343C7" w:rsidRDefault="002343C7" w:rsidP="002343C7">
            <w:pPr>
              <w:pStyle w:val="EPP-Cabealho"/>
              <w:jc w:val="left"/>
            </w:pPr>
            <w:r>
              <w:t>02</w:t>
            </w:r>
          </w:p>
        </w:tc>
        <w:tc>
          <w:tcPr>
            <w:tcW w:w="3758" w:type="dxa"/>
          </w:tcPr>
          <w:p w:rsidR="002343C7" w:rsidRDefault="002343C7" w:rsidP="002343C7">
            <w:pPr>
              <w:pStyle w:val="EPP-Cabealho"/>
              <w:jc w:val="left"/>
            </w:pPr>
            <w:r>
              <w:t>Organização de grupos</w:t>
            </w:r>
          </w:p>
        </w:tc>
        <w:tc>
          <w:tcPr>
            <w:tcW w:w="2407" w:type="dxa"/>
          </w:tcPr>
          <w:p w:rsidR="002343C7" w:rsidRDefault="002343C7" w:rsidP="002343C7">
            <w:pPr>
              <w:pStyle w:val="EPP-Cabealho"/>
              <w:jc w:val="left"/>
            </w:pPr>
            <w:r>
              <w:t>Selecionar o tópico de alguma coluna(EX:Nome, E-mail).</w:t>
            </w:r>
          </w:p>
        </w:tc>
        <w:tc>
          <w:tcPr>
            <w:tcW w:w="2397" w:type="dxa"/>
          </w:tcPr>
          <w:p w:rsidR="002343C7" w:rsidRDefault="002343C7" w:rsidP="002343C7">
            <w:pPr>
              <w:pStyle w:val="EPP-Cabealho"/>
              <w:jc w:val="left"/>
            </w:pPr>
            <w:r>
              <w:t>A cada clique re-organizar as linhas derivadas da coluna em ordem alfanumerica, alternando entre ordem crescente e decrescente.</w:t>
            </w:r>
          </w:p>
        </w:tc>
      </w:tr>
      <w:tr w:rsidR="002343C7" w:rsidTr="002343C7">
        <w:tc>
          <w:tcPr>
            <w:tcW w:w="1066" w:type="dxa"/>
          </w:tcPr>
          <w:p w:rsidR="002343C7" w:rsidRDefault="002343C7" w:rsidP="002343C7">
            <w:pPr>
              <w:pStyle w:val="EPP-Cabealho"/>
              <w:jc w:val="left"/>
            </w:pPr>
            <w:r>
              <w:t>03</w:t>
            </w:r>
          </w:p>
        </w:tc>
        <w:tc>
          <w:tcPr>
            <w:tcW w:w="3758" w:type="dxa"/>
          </w:tcPr>
          <w:p w:rsidR="002343C7" w:rsidRDefault="002343C7" w:rsidP="002343C7">
            <w:pPr>
              <w:pStyle w:val="EPP-Cabealho"/>
              <w:jc w:val="left"/>
            </w:pPr>
            <w:r>
              <w:t>Exibir usuarios logados</w:t>
            </w:r>
          </w:p>
        </w:tc>
        <w:tc>
          <w:tcPr>
            <w:tcW w:w="2407" w:type="dxa"/>
          </w:tcPr>
          <w:p w:rsidR="002343C7" w:rsidRDefault="002343C7" w:rsidP="002343C7">
            <w:pPr>
              <w:pStyle w:val="EPP-Cabealho"/>
              <w:jc w:val="left"/>
            </w:pPr>
            <w:r>
              <w:t>Dados do login armazenados</w:t>
            </w:r>
          </w:p>
        </w:tc>
        <w:tc>
          <w:tcPr>
            <w:tcW w:w="2397" w:type="dxa"/>
          </w:tcPr>
          <w:p w:rsidR="002343C7" w:rsidRDefault="00A84457" w:rsidP="002343C7">
            <w:pPr>
              <w:pStyle w:val="EPP-Cabealho"/>
              <w:jc w:val="left"/>
            </w:pPr>
            <w:r>
              <w:t>Dados dos usuários logados atualmente dispostos em linha, com as informações divididas em colunas, formando um tipo de tabela.</w:t>
            </w:r>
          </w:p>
        </w:tc>
      </w:tr>
      <w:tr w:rsidR="00A84457" w:rsidTr="002343C7">
        <w:tc>
          <w:tcPr>
            <w:tcW w:w="1066" w:type="dxa"/>
          </w:tcPr>
          <w:p w:rsidR="00A84457" w:rsidRDefault="00A84457" w:rsidP="002343C7">
            <w:pPr>
              <w:pStyle w:val="EPP-Cabealho"/>
              <w:jc w:val="left"/>
            </w:pPr>
            <w:r>
              <w:t>04</w:t>
            </w:r>
          </w:p>
        </w:tc>
        <w:tc>
          <w:tcPr>
            <w:tcW w:w="3758" w:type="dxa"/>
          </w:tcPr>
          <w:p w:rsidR="00A84457" w:rsidRDefault="00A84457" w:rsidP="002343C7">
            <w:pPr>
              <w:pStyle w:val="EPP-Cabealho"/>
              <w:jc w:val="left"/>
            </w:pPr>
            <w:r>
              <w:t>Botão de Refresh</w:t>
            </w:r>
          </w:p>
        </w:tc>
        <w:tc>
          <w:tcPr>
            <w:tcW w:w="2407" w:type="dxa"/>
          </w:tcPr>
          <w:p w:rsidR="00A84457" w:rsidRDefault="00A84457" w:rsidP="002343C7">
            <w:pPr>
              <w:pStyle w:val="EPP-Cabealho"/>
              <w:jc w:val="left"/>
            </w:pPr>
            <w:r>
              <w:t>Selecione o botão “Atualizar Lista”</w:t>
            </w:r>
          </w:p>
        </w:tc>
        <w:tc>
          <w:tcPr>
            <w:tcW w:w="2397" w:type="dxa"/>
          </w:tcPr>
          <w:p w:rsidR="00A84457" w:rsidRDefault="00A84457" w:rsidP="002343C7">
            <w:pPr>
              <w:pStyle w:val="EPP-Cabealho"/>
              <w:jc w:val="left"/>
            </w:pPr>
            <w:r>
              <w:t>A lista de usuários logados no sistema ira ser re-gerada</w:t>
            </w:r>
          </w:p>
        </w:tc>
      </w:tr>
    </w:tbl>
    <w:p w:rsidR="00016CF6" w:rsidRDefault="00016CF6" w:rsidP="007E6CB5">
      <w:pPr>
        <w:pStyle w:val="EPP-Comentario"/>
      </w:pPr>
    </w:p>
    <w:p w:rsidR="0033170C" w:rsidRDefault="0033170C" w:rsidP="0033170C">
      <w:pPr>
        <w:pStyle w:val="EPP-Seonivel1"/>
      </w:pPr>
      <w:r>
        <w:t>tEM PROTÓTIPO?</w:t>
      </w:r>
    </w:p>
    <w:p w:rsidR="0033170C" w:rsidRPr="002343C7" w:rsidRDefault="002343C7" w:rsidP="007E6CB5">
      <w:pPr>
        <w:pStyle w:val="EPP-Comentario"/>
        <w:rPr>
          <w:i w:val="0"/>
          <w:color w:val="000000"/>
        </w:rPr>
      </w:pPr>
      <w:r w:rsidRPr="002343C7">
        <w:rPr>
          <w:i w:val="0"/>
          <w:color w:val="000000"/>
        </w:rPr>
        <w:t>https://github.com/GuilhermeQuirinoCruz/epcafes-grupo-5.git</w:t>
      </w:r>
    </w:p>
    <w:sectPr w:rsidR="0033170C" w:rsidRPr="002343C7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A65" w:rsidRDefault="00A12A65">
      <w:r>
        <w:separator/>
      </w:r>
    </w:p>
  </w:endnote>
  <w:endnote w:type="continuationSeparator" w:id="0">
    <w:p w:rsidR="00A12A65" w:rsidRDefault="00A1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A12A65" w:rsidP="00514848">
          <w:pPr>
            <w:pStyle w:val="EPP-Cabealho"/>
            <w:jc w:val="left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514848">
                <w:t>èpCafé</w:t>
              </w:r>
              <w:r w:rsidR="0069452F">
                <w:t xml:space="preserve"> </w:t>
              </w:r>
              <w:r w:rsidR="00514848">
                <w:t>–</w:t>
              </w:r>
              <w:r w:rsidR="0069452F">
                <w:t xml:space="preserve"> </w:t>
              </w:r>
              <w:r w:rsidR="00514848">
                <w:t>Grupo 05</w:t>
              </w:r>
            </w:sdtContent>
          </w:sdt>
          <w:r w:rsidR="0069452F">
            <w:tab/>
          </w:r>
        </w:p>
      </w:tc>
      <w:tc>
        <w:tcPr>
          <w:tcW w:w="1705" w:type="dxa"/>
          <w:vAlign w:val="center"/>
        </w:tcPr>
        <w:p w:rsidR="00FB4266" w:rsidRDefault="00514848" w:rsidP="007E6CB5">
          <w:pPr>
            <w:pStyle w:val="EPP-Cabealho"/>
          </w:pP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t>Versão 1.0</w:t>
              </w:r>
            </w:sdtContent>
          </w:sdt>
          <w:r>
            <w:t xml:space="preserve"> </w:t>
          </w:r>
          <w:r w:rsidR="00375F64">
            <w:fldChar w:fldCharType="begin"/>
          </w:r>
          <w:r w:rsidR="00375F64">
            <w:instrText xml:space="preserve"> DOCPROPERTY  CATEGORY </w:instrText>
          </w:r>
          <w:r w:rsidR="00375F64"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C09C6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4C09C6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r w:rsidR="00A12A65">
      <w:fldChar w:fldCharType="begin"/>
    </w:r>
    <w:r w:rsidR="00A12A65">
      <w:instrText xml:space="preserve"> DOCPROPERTY  "Versão Modelo"  \* MERGEFORMAT </w:instrText>
    </w:r>
    <w:r w:rsidR="00A12A65">
      <w:fldChar w:fldCharType="separate"/>
    </w:r>
    <w:r w:rsidR="00514848">
      <w:t>1</w:t>
    </w:r>
    <w:r w:rsidR="00A12A6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A65" w:rsidRDefault="00A12A65">
      <w:r>
        <w:separator/>
      </w:r>
    </w:p>
  </w:footnote>
  <w:footnote w:type="continuationSeparator" w:id="0">
    <w:p w:rsidR="00A12A65" w:rsidRDefault="00A12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514848" w:rsidP="007E6CB5">
          <w:pPr>
            <w:pStyle w:val="EPP-Cabealho"/>
            <w:rPr>
              <w:b/>
              <w:bCs/>
            </w:rPr>
          </w:pPr>
          <w:r>
            <w:t>&lt;èpCafé</w:t>
          </w:r>
          <w:r w:rsidR="00375F64"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514848" w:rsidP="00514848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História de Usuario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848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2343C7"/>
    <w:rsid w:val="00254122"/>
    <w:rsid w:val="0033170C"/>
    <w:rsid w:val="00366AC2"/>
    <w:rsid w:val="00375F64"/>
    <w:rsid w:val="003911C5"/>
    <w:rsid w:val="003C01F6"/>
    <w:rsid w:val="00442A5D"/>
    <w:rsid w:val="00453FD0"/>
    <w:rsid w:val="0049456B"/>
    <w:rsid w:val="004B1997"/>
    <w:rsid w:val="004C09C6"/>
    <w:rsid w:val="00514848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B0E25"/>
    <w:rsid w:val="00A12A65"/>
    <w:rsid w:val="00A84457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65564A"/>
  <w15:docId w15:val="{2BC25430-6970-427A-AFF5-61E5361D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Nora%20Godinho\Downloads\Template_-_Historia_de_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Template_-_Historia_de_Usuario.dotx</Template>
  <TotalTime>36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História de Usuario</vt:lpstr>
    </vt:vector>
  </TitlesOfParts>
  <Manager>èpCafé – Grupo 05</Manager>
  <Company/>
  <LinksUpToDate>false</LinksUpToDate>
  <CharactersWithSpaces>1167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História de Usuario</dc:title>
  <dc:subject>Versão 1.0</dc:subject>
  <dc:creator>Felipe Nora Godinho</dc:creator>
  <cp:lastModifiedBy>Felipe Nora Godinho</cp:lastModifiedBy>
  <cp:revision>3</cp:revision>
  <cp:lastPrinted>2005-05-05T18:34:00Z</cp:lastPrinted>
  <dcterms:created xsi:type="dcterms:W3CDTF">2023-09-24T20:08:00Z</dcterms:created>
  <dcterms:modified xsi:type="dcterms:W3CDTF">2023-09-24T20:45:00Z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